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14:paraId="20156789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271D0A00" w14:textId="63E90145" w:rsidR="00B0688D" w:rsidRDefault="00B0688D" w:rsidP="007057F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6D7E46" wp14:editId="1CEBD21E">
                      <wp:extent cx="3696236" cy="1339403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6236" cy="1339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70269A" w14:textId="55346B32" w:rsidR="00B0688D" w:rsidRPr="009D5431" w:rsidRDefault="009D5431" w:rsidP="002E0194">
                                  <w:pPr>
                                    <w:pStyle w:val="Title"/>
                                    <w:rPr>
                                      <w:sz w:val="56"/>
                                      <w:lang w:val="es-GT"/>
                                    </w:rPr>
                                  </w:pPr>
                                  <w:r w:rsidRPr="009D5431">
                                    <w:rPr>
                                      <w:sz w:val="32"/>
                                      <w:lang w:val="es-GT"/>
                                    </w:rPr>
                                    <w:t xml:space="preserve">MANUAL DE USUARIO </w:t>
                                  </w:r>
                                  <w:r w:rsidRPr="009D5431">
                                    <w:rPr>
                                      <w:sz w:val="56"/>
                                      <w:lang w:val="es-GT"/>
                                    </w:rPr>
                                    <w:t>SERVIDOR YIMAIL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66D7E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91.05pt;height:10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" filled="f" stroked="f" strokeweight=".5pt">
                      <v:textbox>
                        <w:txbxContent>
                          <w:p w14:paraId="0370269A" w14:textId="55346B32" w:rsidR="00B0688D" w:rsidRPr="009D5431" w:rsidRDefault="009D5431" w:rsidP="002E0194">
                            <w:pPr>
                              <w:pStyle w:val="Title"/>
                              <w:rPr>
                                <w:sz w:val="56"/>
                                <w:lang w:val="es-GT"/>
                              </w:rPr>
                            </w:pPr>
                            <w:r w:rsidRPr="009D5431">
                              <w:rPr>
                                <w:sz w:val="32"/>
                                <w:lang w:val="es-GT"/>
                              </w:rPr>
                              <w:t xml:space="preserve">MANUAL DE USUARIO </w:t>
                            </w:r>
                            <w:r w:rsidRPr="009D5431">
                              <w:rPr>
                                <w:sz w:val="56"/>
                                <w:lang w:val="es-GT"/>
                              </w:rPr>
                              <w:t>SERVIDOR YIMAIL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72"/>
      </w:tblGrid>
      <w:tr w:rsidR="00B0688D" w14:paraId="3EFF6B50" w14:textId="77777777" w:rsidTr="00B0688D">
        <w:trPr>
          <w:trHeight w:val="2043"/>
        </w:trPr>
        <w:tc>
          <w:tcPr>
            <w:tcW w:w="4572" w:type="dxa"/>
          </w:tcPr>
          <w:p w14:paraId="7031BBD2" w14:textId="2E3CE1CE" w:rsidR="00B0688D" w:rsidRDefault="00B0688D" w:rsidP="007057F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038006" wp14:editId="64532412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49BE5C" w14:textId="13EB5C3D" w:rsidR="00B0688D" w:rsidRPr="009D5431" w:rsidRDefault="009D5431" w:rsidP="004F2231">
                                  <w:pP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  <w:lang w:val="es-GT"/>
                                    </w:rPr>
                                    <w:t xml:space="preserve">YIMAIL </w:t>
                                  </w:r>
                                  <w:r w:rsidRPr="009D5431"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  <w:lang w:val="es-GT"/>
                                    </w:rPr>
                                    <w:t>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038006" id="Text Box 6" o:spid="_x0000_s1027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" filled="f" stroked="f" strokeweight=".5pt">
                      <v:textbox>
                        <w:txbxContent>
                          <w:p w14:paraId="1D49BE5C" w14:textId="13EB5C3D" w:rsidR="00B0688D" w:rsidRPr="009D5431" w:rsidRDefault="009D5431" w:rsidP="004F2231">
                            <w:pP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  <w:lang w:val="es-G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  <w:lang w:val="es-GT"/>
                              </w:rPr>
                              <w:t xml:space="preserve">YIMAIL </w:t>
                            </w:r>
                            <w:r w:rsidRPr="009D5431"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  <w:lang w:val="es-GT"/>
                              </w:rPr>
                              <w:t>©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9"/>
        <w:gridCol w:w="4901"/>
      </w:tblGrid>
      <w:tr w:rsidR="00B0688D" w14:paraId="539F7F2F" w14:textId="77777777" w:rsidTr="007057F4">
        <w:trPr>
          <w:trHeight w:val="1080"/>
        </w:trPr>
        <w:tc>
          <w:tcPr>
            <w:tcW w:w="5449" w:type="dxa"/>
            <w:vAlign w:val="center"/>
          </w:tcPr>
          <w:p w14:paraId="67C4B7FF" w14:textId="617012D0" w:rsidR="00B0688D" w:rsidRDefault="00B0688D" w:rsidP="007057F4"/>
        </w:tc>
        <w:tc>
          <w:tcPr>
            <w:tcW w:w="4901" w:type="dxa"/>
            <w:vAlign w:val="center"/>
          </w:tcPr>
          <w:p w14:paraId="00D3ACF9" w14:textId="034536B0" w:rsidR="00B0688D" w:rsidRDefault="00B0688D" w:rsidP="007057F4">
            <w:pPr>
              <w:jc w:val="right"/>
            </w:pPr>
          </w:p>
        </w:tc>
      </w:tr>
    </w:tbl>
    <w:p w14:paraId="28DF06CB" w14:textId="77777777" w:rsidR="008A3C95" w:rsidRDefault="008A3C95" w:rsidP="007057F4"/>
    <w:p w14:paraId="0F145B16" w14:textId="74722F99" w:rsidR="008A3C95" w:rsidRDefault="00E4623F" w:rsidP="007057F4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39BCDFDA" wp14:editId="0BDAB8D4">
                <wp:simplePos x="0" y="0"/>
                <wp:positionH relativeFrom="margin">
                  <wp:posOffset>-276225</wp:posOffset>
                </wp:positionH>
                <wp:positionV relativeFrom="margin">
                  <wp:posOffset>6899275</wp:posOffset>
                </wp:positionV>
                <wp:extent cx="3566160" cy="1313817"/>
                <wp:effectExtent l="0" t="0" r="0" b="63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313817"/>
                          <a:chOff x="0" y="0"/>
                          <a:chExt cx="3567448" cy="131354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D5DFE" w14:textId="4840E283" w:rsidR="00E4623F" w:rsidRPr="00E4623F" w:rsidRDefault="00E4623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  <w:lang w:val="es-GT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  <w:lang w:val="es-GT"/>
                                </w:rPr>
                                <w:t>CREADORES: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79"/>
                            <a:ext cx="3567448" cy="1060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5B9FC9" w14:textId="50BD14A8" w:rsidR="00E4623F" w:rsidRPr="00E4623F" w:rsidRDefault="00E4623F" w:rsidP="00E4623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rPr>
                                  <w:caps/>
                                  <w:color w:val="0189F9" w:themeColor="accent1"/>
                                  <w:sz w:val="26"/>
                                  <w:szCs w:val="26"/>
                                </w:rPr>
                              </w:pPr>
                              <w:r w:rsidRPr="00E4623F">
                                <w:rPr>
                                  <w:caps/>
                                  <w:color w:val="0189F9" w:themeColor="accent1"/>
                                  <w:sz w:val="26"/>
                                  <w:szCs w:val="26"/>
                                </w:rPr>
                                <w:t>HARIM ABDALÁ PALMA SALVATIERRA</w:t>
                              </w:r>
                            </w:p>
                            <w:p w14:paraId="0AF88F86" w14:textId="00CE54C4" w:rsidR="00E4623F" w:rsidRDefault="00E4623F" w:rsidP="00E4623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rPr>
                                  <w:caps/>
                                  <w:color w:val="0189F9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0189F9" w:themeColor="accent1"/>
                                  <w:sz w:val="26"/>
                                  <w:szCs w:val="26"/>
                                </w:rPr>
                                <w:t>JAIR ALEXANDER FLORES MARTINEZ</w:t>
                              </w:r>
                            </w:p>
                            <w:p w14:paraId="2273FACE" w14:textId="34A6D7C0" w:rsidR="00E4623F" w:rsidRDefault="00E4623F" w:rsidP="00E4623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rPr>
                                  <w:caps/>
                                  <w:color w:val="0189F9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0189F9" w:themeColor="accent1"/>
                                  <w:sz w:val="26"/>
                                  <w:szCs w:val="26"/>
                                </w:rPr>
                                <w:t>MANUEL JOSÉ sANTOS mÉNDEZ</w:t>
                              </w:r>
                            </w:p>
                            <w:p w14:paraId="7FAFA741" w14:textId="7F86277C" w:rsidR="00E4623F" w:rsidRPr="00E4623F" w:rsidRDefault="00E4623F" w:rsidP="00E4623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rPr>
                                  <w:caps/>
                                  <w:color w:val="0189F9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0189F9" w:themeColor="accent1"/>
                                  <w:sz w:val="26"/>
                                  <w:szCs w:val="26"/>
                                </w:rPr>
                                <w:t>JOSÉ CARLOS LOARCA HASS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CDFDA" id="Group 198" o:spid="_x0000_s1028" style="position:absolute;margin-left:-21.75pt;margin-top:543.25pt;width:280.8pt;height:103.45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674,1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">
                <v:rect id="Rectangle 199" o:spid="_x0000_s102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0189f9 [3204]" stroked="f" strokeweight="1pt">
                  <v:textbox>
                    <w:txbxContent>
                      <w:p w14:paraId="268D5DFE" w14:textId="4840E283" w:rsidR="00E4623F" w:rsidRPr="00E4623F" w:rsidRDefault="00E4623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  <w:lang w:val="es-GT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  <w:lang w:val="es-GT"/>
                          </w:rPr>
                          <w:t>CREADORES:</w:t>
                        </w:r>
                      </w:p>
                    </w:txbxContent>
                  </v:textbox>
                </v:rect>
                <v:shape id="Text Box 200" o:spid="_x0000_s1030" type="#_x0000_t202" style="position:absolute;top:2526;width:35674;height:10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185B9FC9" w14:textId="50BD14A8" w:rsidR="00E4623F" w:rsidRPr="00E4623F" w:rsidRDefault="00E4623F" w:rsidP="00E4623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rPr>
                            <w:caps/>
                            <w:color w:val="0189F9" w:themeColor="accent1"/>
                            <w:sz w:val="26"/>
                            <w:szCs w:val="26"/>
                          </w:rPr>
                        </w:pPr>
                        <w:r w:rsidRPr="00E4623F">
                          <w:rPr>
                            <w:caps/>
                            <w:color w:val="0189F9" w:themeColor="accent1"/>
                            <w:sz w:val="26"/>
                            <w:szCs w:val="26"/>
                          </w:rPr>
                          <w:t>HARIM ABDALÁ PALMA SALVATIERRA</w:t>
                        </w:r>
                      </w:p>
                      <w:p w14:paraId="0AF88F86" w14:textId="00CE54C4" w:rsidR="00E4623F" w:rsidRDefault="00E4623F" w:rsidP="00E4623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rPr>
                            <w:caps/>
                            <w:color w:val="0189F9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0189F9" w:themeColor="accent1"/>
                            <w:sz w:val="26"/>
                            <w:szCs w:val="26"/>
                          </w:rPr>
                          <w:t>JAIR ALEXANDER FLORES MARTINEZ</w:t>
                        </w:r>
                      </w:p>
                      <w:p w14:paraId="2273FACE" w14:textId="34A6D7C0" w:rsidR="00E4623F" w:rsidRDefault="00E4623F" w:rsidP="00E4623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rPr>
                            <w:caps/>
                            <w:color w:val="0189F9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0189F9" w:themeColor="accent1"/>
                            <w:sz w:val="26"/>
                            <w:szCs w:val="26"/>
                          </w:rPr>
                          <w:t>MANUEL JOSÉ sANTOS mÉNDEZ</w:t>
                        </w:r>
                      </w:p>
                      <w:p w14:paraId="7FAFA741" w14:textId="7F86277C" w:rsidR="00E4623F" w:rsidRPr="00E4623F" w:rsidRDefault="00E4623F" w:rsidP="00E4623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rPr>
                            <w:caps/>
                            <w:color w:val="0189F9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0189F9" w:themeColor="accent1"/>
                            <w:sz w:val="26"/>
                            <w:szCs w:val="26"/>
                          </w:rPr>
                          <w:t>JOSÉ CARLOS LOARCA HASS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67C92">
        <w:rPr>
          <w:noProof/>
        </w:rPr>
        <w:drawing>
          <wp:anchor distT="0" distB="0" distL="114300" distR="114300" simplePos="0" relativeHeight="251661312" behindDoc="1" locked="0" layoutInCell="1" allowOverlap="1" wp14:anchorId="2BE867BC" wp14:editId="07459795">
            <wp:simplePos x="0" y="0"/>
            <wp:positionH relativeFrom="column">
              <wp:posOffset>3376635</wp:posOffset>
            </wp:positionH>
            <wp:positionV relativeFrom="paragraph">
              <wp:posOffset>1452880</wp:posOffset>
            </wp:positionV>
            <wp:extent cx="2274015" cy="3122528"/>
            <wp:effectExtent l="0" t="0" r="0" b="1905"/>
            <wp:wrapNone/>
            <wp:docPr id="2" name="Graphic 2" descr="colored transparent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15" cy="312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92">
        <w:rPr>
          <w:noProof/>
        </w:rPr>
        <w:drawing>
          <wp:anchor distT="0" distB="0" distL="114300" distR="114300" simplePos="0" relativeHeight="251658240" behindDoc="1" locked="0" layoutInCell="1" allowOverlap="1" wp14:anchorId="73396D3A" wp14:editId="7D203939">
            <wp:simplePos x="0" y="0"/>
            <wp:positionH relativeFrom="column">
              <wp:posOffset>-718641</wp:posOffset>
            </wp:positionH>
            <wp:positionV relativeFrom="paragraph">
              <wp:posOffset>1620457</wp:posOffset>
            </wp:positionV>
            <wp:extent cx="5859887" cy="2490114"/>
            <wp:effectExtent l="0" t="0" r="7620" b="5715"/>
            <wp:wrapNone/>
            <wp:docPr id="1" name="Graphic 1" descr="colored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78" cy="250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95"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sz w:val="28"/>
          <w:szCs w:val="22"/>
        </w:rPr>
        <w:id w:val="2097750693"/>
        <w:docPartObj>
          <w:docPartGallery w:val="Table of Contents"/>
          <w:docPartUnique/>
        </w:docPartObj>
      </w:sdtPr>
      <w:sdtEndPr/>
      <w:sdtContent>
        <w:p w14:paraId="1AF71D75" w14:textId="1478EA1B" w:rsidR="001670A7" w:rsidRDefault="000C0E00" w:rsidP="001670A7">
          <w:pPr>
            <w:pStyle w:val="TOCHeading"/>
            <w:framePr w:wrap="around" w:y="1279"/>
          </w:pPr>
          <w:r>
            <w:t>CONTENIDO</w:t>
          </w:r>
        </w:p>
        <w:p w14:paraId="1531C967" w14:textId="7D694030" w:rsidR="003B7B49" w:rsidRDefault="00E4623F" w:rsidP="003B7B49">
          <w:pPr>
            <w:pStyle w:val="TOC1"/>
            <w:rPr>
              <w:bCs/>
            </w:rPr>
          </w:pPr>
          <w:r>
            <w:rPr>
              <w:b w:val="0"/>
              <w:bCs/>
            </w:rPr>
            <w:t>INICIO</w:t>
          </w:r>
          <w:r w:rsidR="001670A7">
            <w:ptab w:relativeTo="margin" w:alignment="right" w:leader="dot"/>
          </w:r>
          <w:r w:rsidR="003B7B49">
            <w:rPr>
              <w:bCs/>
            </w:rPr>
            <w:t>2</w:t>
          </w:r>
        </w:p>
        <w:p w14:paraId="74501538" w14:textId="77777777" w:rsidR="001A0BE4" w:rsidRDefault="003B7B49" w:rsidP="001A0BE4">
          <w:pPr>
            <w:pStyle w:val="TOC1"/>
            <w:rPr>
              <w:bCs/>
            </w:rPr>
          </w:pPr>
          <w:proofErr w:type="spellStart"/>
          <w:r>
            <w:rPr>
              <w:bCs/>
            </w:rPr>
            <w:t>Opciones</w:t>
          </w:r>
          <w:proofErr w:type="spellEnd"/>
          <w:r>
            <w:rPr>
              <w:bCs/>
            </w:rPr>
            <w:t>…………………………………………………………………………………………………………………. 4</w:t>
          </w:r>
          <w:r w:rsidR="001A0BE4" w:rsidRPr="001A0BE4">
            <w:rPr>
              <w:bCs/>
            </w:rPr>
            <w:t xml:space="preserve"> </w:t>
          </w:r>
        </w:p>
        <w:p w14:paraId="0E1CA660" w14:textId="52BA7B5F" w:rsidR="001A0BE4" w:rsidRDefault="001A0BE4" w:rsidP="001A0BE4">
          <w:pPr>
            <w:pStyle w:val="TOC1"/>
            <w:rPr>
              <w:bCs/>
            </w:rPr>
          </w:pPr>
          <w:proofErr w:type="spellStart"/>
          <w:r>
            <w:rPr>
              <w:bCs/>
            </w:rPr>
            <w:t>Servidores</w:t>
          </w:r>
          <w:proofErr w:type="spellEnd"/>
          <w:r>
            <w:rPr>
              <w:bCs/>
            </w:rPr>
            <w:t xml:space="preserve">………………………………………………………………………………………………………………. </w:t>
          </w:r>
          <w:r>
            <w:rPr>
              <w:bCs/>
            </w:rPr>
            <w:t>5</w:t>
          </w:r>
        </w:p>
        <w:p w14:paraId="7C2775BB" w14:textId="5C3C7403" w:rsidR="001A0BE4" w:rsidRDefault="001A0BE4" w:rsidP="001A0BE4">
          <w:pPr>
            <w:pStyle w:val="TOC1"/>
            <w:rPr>
              <w:bCs/>
            </w:rPr>
          </w:pPr>
          <w:proofErr w:type="spellStart"/>
          <w:r>
            <w:rPr>
              <w:bCs/>
            </w:rPr>
            <w:t>Usuarios</w:t>
          </w:r>
          <w:proofErr w:type="spellEnd"/>
          <w:r>
            <w:rPr>
              <w:bCs/>
            </w:rPr>
            <w:t xml:space="preserve">…………………………………………………………………………………………………………………. </w:t>
          </w:r>
          <w:r>
            <w:rPr>
              <w:bCs/>
            </w:rPr>
            <w:t>6</w:t>
          </w:r>
        </w:p>
        <w:p w14:paraId="49D06354" w14:textId="3BF3F9A4" w:rsidR="003B7B49" w:rsidRDefault="003B7B49" w:rsidP="003B7B49">
          <w:pPr>
            <w:pStyle w:val="TOC1"/>
            <w:rPr>
              <w:bCs/>
            </w:rPr>
          </w:pPr>
        </w:p>
        <w:p w14:paraId="49ED2255" w14:textId="1CE090C8" w:rsidR="003B7B49" w:rsidRDefault="003B7B49" w:rsidP="003B7B49">
          <w:pPr>
            <w:pStyle w:val="TOC1"/>
          </w:pPr>
        </w:p>
        <w:p w14:paraId="56431C5A" w14:textId="4D61C931" w:rsidR="001670A7" w:rsidRDefault="00096109">
          <w:pPr>
            <w:pStyle w:val="TOC3"/>
            <w:ind w:left="446"/>
          </w:pPr>
        </w:p>
      </w:sdtContent>
    </w:sdt>
    <w:p w14:paraId="67A38C03" w14:textId="77777777" w:rsidR="004F2231" w:rsidRDefault="004F2231">
      <w:pPr>
        <w:spacing w:after="200"/>
        <w:rPr>
          <w:bCs/>
          <w:noProof/>
        </w:rPr>
      </w:pPr>
      <w:r>
        <w:rPr>
          <w:bCs/>
          <w:noProof/>
        </w:rPr>
        <w:br w:type="page"/>
      </w: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F2231" w14:paraId="7B9612AC" w14:textId="77777777" w:rsidTr="004F2231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F330C" w14:textId="6CF4C9D4" w:rsidR="004F2231" w:rsidRDefault="00E4623F" w:rsidP="004F2231">
            <w:pPr>
              <w:pStyle w:val="Heading1"/>
              <w:framePr w:hSpace="0" w:wrap="auto" w:vAnchor="margin" w:hAnchor="text" w:yAlign="inline"/>
              <w:jc w:val="left"/>
            </w:pPr>
            <w:r>
              <w:lastRenderedPageBreak/>
              <w:t>INICIO SERVIDOR</w:t>
            </w:r>
          </w:p>
        </w:tc>
      </w:tr>
    </w:tbl>
    <w:tbl>
      <w:tblPr>
        <w:tblpPr w:leftFromText="180" w:rightFromText="180" w:vertAnchor="page" w:horzAnchor="margin" w:tblpY="3427"/>
        <w:tblW w:w="9917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6"/>
        <w:gridCol w:w="21"/>
        <w:gridCol w:w="93"/>
        <w:gridCol w:w="6"/>
      </w:tblGrid>
      <w:tr w:rsidR="004F2231" w:rsidRPr="00703F19" w14:paraId="1EDC7C15" w14:textId="77777777" w:rsidTr="003B7B49">
        <w:trPr>
          <w:trHeight w:val="3386"/>
        </w:trPr>
        <w:tc>
          <w:tcPr>
            <w:tcW w:w="99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573CFB" w14:textId="196326BB" w:rsidR="004F2231" w:rsidRPr="00703F19" w:rsidRDefault="00E4623F" w:rsidP="002178B9">
            <w:pPr>
              <w:pStyle w:val="Heading2"/>
              <w:framePr w:hSpace="0" w:wrap="auto" w:vAnchor="margin" w:hAnchor="text" w:yAlign="inline"/>
              <w:rPr>
                <w:lang w:val="es-GT"/>
              </w:rPr>
            </w:pPr>
            <w:r w:rsidRPr="00703F19">
              <w:rPr>
                <w:lang w:val="es-GT"/>
              </w:rPr>
              <w:t>INICIALIZACIÓN DEL SERVIDOR</w:t>
            </w:r>
          </w:p>
          <w:p w14:paraId="78CB439E" w14:textId="42C10F9D" w:rsidR="004F2231" w:rsidRPr="00703F19" w:rsidRDefault="00703F19" w:rsidP="002178B9">
            <w:pPr>
              <w:pStyle w:val="Content"/>
              <w:framePr w:hSpace="0" w:wrap="auto" w:vAnchor="margin" w:hAnchor="text" w:yAlign="inline"/>
              <w:rPr>
                <w:lang w:val="es-GT"/>
              </w:rPr>
            </w:pPr>
            <w:r w:rsidRPr="00703F19">
              <w:rPr>
                <w:lang w:val="es-GT"/>
              </w:rPr>
              <w:t>Para i</w:t>
            </w:r>
            <w:r>
              <w:rPr>
                <w:lang w:val="es-GT"/>
              </w:rPr>
              <w:t>nicializar el servidor es necesario ubicarse en una consola desde la cual podremos ejecutar el programa.</w:t>
            </w:r>
          </w:p>
          <w:p w14:paraId="28EE0DD2" w14:textId="77777777" w:rsidR="004F2231" w:rsidRPr="00703F19" w:rsidRDefault="004F2231" w:rsidP="004F2231">
            <w:pPr>
              <w:pStyle w:val="Content"/>
              <w:framePr w:hSpace="0" w:wrap="auto" w:vAnchor="margin" w:hAnchor="text" w:yAlign="inline"/>
              <w:rPr>
                <w:b/>
                <w:lang w:val="es-GT"/>
              </w:rPr>
            </w:pPr>
          </w:p>
          <w:p w14:paraId="266B88E8" w14:textId="77777777" w:rsidR="004F2231" w:rsidRDefault="00703F19" w:rsidP="003620E2">
            <w:pPr>
              <w:pStyle w:val="Content"/>
              <w:framePr w:hSpace="0" w:wrap="auto" w:vAnchor="margin" w:hAnchor="text" w:yAlign="inline"/>
              <w:rPr>
                <w:lang w:val="es-GT"/>
              </w:rPr>
            </w:pPr>
            <w:r w:rsidRPr="00703F19">
              <w:rPr>
                <w:lang w:val="es-GT"/>
              </w:rPr>
              <w:t>Para poder iniciar el p</w:t>
            </w:r>
            <w:r>
              <w:rPr>
                <w:lang w:val="es-GT"/>
              </w:rPr>
              <w:t xml:space="preserve">rograma es necesario que se navegue entre carpetas a través de una consola de comandos hasta </w:t>
            </w:r>
            <w:r w:rsidR="003B7B49">
              <w:rPr>
                <w:lang w:val="es-GT"/>
              </w:rPr>
              <w:t>encontrar la carpeta “</w:t>
            </w:r>
            <w:proofErr w:type="spellStart"/>
            <w:r w:rsidR="003B7B49">
              <w:rPr>
                <w:lang w:val="es-GT"/>
              </w:rPr>
              <w:t>dist</w:t>
            </w:r>
            <w:proofErr w:type="spellEnd"/>
            <w:r w:rsidR="003B7B49">
              <w:rPr>
                <w:lang w:val="es-GT"/>
              </w:rPr>
              <w:t>” donde se encuentra el archivo .</w:t>
            </w:r>
            <w:proofErr w:type="spellStart"/>
            <w:r w:rsidR="003B7B49">
              <w:rPr>
                <w:lang w:val="es-GT"/>
              </w:rPr>
              <w:t>jar</w:t>
            </w:r>
            <w:proofErr w:type="spellEnd"/>
            <w:r w:rsidR="003B7B49">
              <w:rPr>
                <w:lang w:val="es-GT"/>
              </w:rPr>
              <w:t xml:space="preserve"> que contiene a nuestro servidor.</w:t>
            </w:r>
          </w:p>
          <w:p w14:paraId="0F660A71" w14:textId="6DD7D458" w:rsidR="003B7B49" w:rsidRDefault="003B7B49" w:rsidP="003620E2">
            <w:pPr>
              <w:pStyle w:val="Content"/>
              <w:framePr w:hSpace="0" w:wrap="auto" w:vAnchor="margin" w:hAnchor="text" w:yAlign="inline"/>
              <w:rPr>
                <w:lang w:val="es-GT"/>
              </w:rPr>
            </w:pPr>
          </w:p>
          <w:p w14:paraId="28A631E4" w14:textId="77777777" w:rsidR="003B7B49" w:rsidRDefault="003B7B49" w:rsidP="003620E2">
            <w:pPr>
              <w:pStyle w:val="Content"/>
              <w:framePr w:hSpace="0" w:wrap="auto" w:vAnchor="margin" w:hAnchor="text" w:yAlign="inline"/>
              <w:rPr>
                <w:lang w:val="es-GT"/>
              </w:rPr>
            </w:pPr>
          </w:p>
          <w:p w14:paraId="3E3FB767" w14:textId="7E3A19E3" w:rsidR="003B7B49" w:rsidRDefault="003B7B49" w:rsidP="003620E2">
            <w:pPr>
              <w:pStyle w:val="Content"/>
              <w:framePr w:hSpace="0" w:wrap="auto" w:vAnchor="margin" w:hAnchor="text" w:yAlign="inline"/>
              <w:rPr>
                <w:lang w:val="es-GT"/>
              </w:rPr>
            </w:pPr>
            <w:r>
              <w:rPr>
                <w:lang w:val="es-GT"/>
              </w:rPr>
              <w:t xml:space="preserve">Para ejecutarlo se coloca el siguiente comando: </w:t>
            </w:r>
          </w:p>
          <w:p w14:paraId="1600061D" w14:textId="2689F0E8" w:rsidR="003B7B49" w:rsidRDefault="003B7B49" w:rsidP="003B7B49">
            <w:pPr>
              <w:pStyle w:val="Content"/>
              <w:framePr w:hSpace="0" w:wrap="auto" w:vAnchor="margin" w:hAnchor="text" w:yAlign="inline"/>
              <w:jc w:val="center"/>
              <w:rPr>
                <w:lang w:val="es-GT"/>
              </w:rPr>
            </w:pPr>
            <w:r>
              <w:rPr>
                <w:lang w:val="es-GT"/>
              </w:rPr>
              <w:t>java -</w:t>
            </w:r>
            <w:proofErr w:type="spellStart"/>
            <w:r>
              <w:rPr>
                <w:lang w:val="es-GT"/>
              </w:rPr>
              <w:t>jar</w:t>
            </w:r>
            <w:proofErr w:type="spellEnd"/>
            <w:r>
              <w:rPr>
                <w:lang w:val="es-GT"/>
              </w:rPr>
              <w:t xml:space="preserve"> MailServer.jar</w:t>
            </w:r>
          </w:p>
          <w:p w14:paraId="4F94E9DC" w14:textId="066FF065" w:rsidR="003B7B49" w:rsidRPr="00703F19" w:rsidRDefault="003B7B49" w:rsidP="003620E2">
            <w:pPr>
              <w:pStyle w:val="Content"/>
              <w:framePr w:hSpace="0" w:wrap="auto" w:vAnchor="margin" w:hAnchor="text" w:yAlign="inline"/>
              <w:rPr>
                <w:lang w:val="es-GT"/>
              </w:rPr>
            </w:pPr>
          </w:p>
        </w:tc>
      </w:tr>
      <w:tr w:rsidR="004F2231" w14:paraId="54A02137" w14:textId="77777777" w:rsidTr="003B7B49">
        <w:trPr>
          <w:trHeight w:val="2685"/>
        </w:trPr>
        <w:tc>
          <w:tcPr>
            <w:tcW w:w="99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90FF55" w14:textId="2153E42B" w:rsidR="002178B9" w:rsidRPr="002178B9" w:rsidRDefault="00703F19" w:rsidP="001F0AF0">
            <w:pPr>
              <w:pStyle w:val="Content"/>
              <w:framePr w:hSpace="0" w:wrap="auto" w:vAnchor="margin" w:hAnchor="text" w:yAlign="inline"/>
            </w:pPr>
            <w:r>
              <w:rPr>
                <w:noProof/>
              </w:rPr>
              <w:drawing>
                <wp:inline distT="0" distB="0" distL="0" distR="0" wp14:anchorId="5A6E916F" wp14:editId="2166FCC5">
                  <wp:extent cx="6400800" cy="225234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178B9" w:rsidRPr="003B7B49" w14:paraId="09E95C42" w14:textId="77777777" w:rsidTr="003B7B49">
        <w:trPr>
          <w:gridAfter w:val="1"/>
          <w:wAfter w:w="6" w:type="dxa"/>
          <w:trHeight w:val="268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939158D" w14:textId="2A6510B3" w:rsidR="002178B9" w:rsidRDefault="001A0BE4" w:rsidP="002178B9">
            <w:pPr>
              <w:pStyle w:val="Content"/>
              <w:framePr w:hSpace="0" w:wrap="auto" w:vAnchor="margin" w:hAnchor="text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8644D4" wp14:editId="565CA27C">
                      <wp:simplePos x="0" y="0"/>
                      <wp:positionH relativeFrom="column">
                        <wp:posOffset>4612005</wp:posOffset>
                      </wp:positionH>
                      <wp:positionV relativeFrom="paragraph">
                        <wp:posOffset>-51435</wp:posOffset>
                      </wp:positionV>
                      <wp:extent cx="390525" cy="1466850"/>
                      <wp:effectExtent l="38100" t="38100" r="47625" b="190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146685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E5ED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" o:spid="_x0000_s1026" type="#_x0000_t32" style="position:absolute;margin-left:363.15pt;margin-top:-4.05pt;width:30.75pt;height:115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" strokecolor="red" strokeweight="6pt">
                      <v:stroke endarrow="block"/>
                    </v:shape>
                  </w:pict>
                </mc:Fallback>
              </mc:AlternateContent>
            </w:r>
          </w:p>
          <w:p w14:paraId="1E20E577" w14:textId="6F0FBDD3" w:rsidR="003B7B49" w:rsidRDefault="003B7B49" w:rsidP="002178B9">
            <w:pPr>
              <w:pStyle w:val="Content"/>
              <w:framePr w:hSpace="0" w:wrap="auto" w:vAnchor="margin" w:hAnchor="text" w:yAlign="inline"/>
            </w:pPr>
          </w:p>
          <w:p w14:paraId="49F23F50" w14:textId="6D73BD0C" w:rsidR="003B7B49" w:rsidRDefault="003B7B49" w:rsidP="002178B9">
            <w:pPr>
              <w:pStyle w:val="Content"/>
              <w:framePr w:hSpace="0" w:wrap="auto" w:vAnchor="margin" w:hAnchor="text" w:yAlign="inline"/>
            </w:pPr>
          </w:p>
          <w:p w14:paraId="0C285F29" w14:textId="03D76DA8" w:rsidR="003B7B49" w:rsidRDefault="003B7B49" w:rsidP="002178B9">
            <w:pPr>
              <w:pStyle w:val="Content"/>
              <w:framePr w:hSpace="0" w:wrap="auto" w:vAnchor="margin" w:hAnchor="text" w:yAlign="inline"/>
            </w:pPr>
          </w:p>
          <w:p w14:paraId="7A967DA0" w14:textId="7A5E5AC8" w:rsidR="003B7B49" w:rsidRDefault="003B7B49" w:rsidP="002178B9">
            <w:pPr>
              <w:pStyle w:val="Content"/>
              <w:framePr w:hSpace="0" w:wrap="auto" w:vAnchor="margin" w:hAnchor="text" w:yAlign="inline"/>
            </w:pPr>
          </w:p>
          <w:p w14:paraId="10CDAE02" w14:textId="3D99463D" w:rsidR="003B7B49" w:rsidRDefault="003B7B49" w:rsidP="002178B9">
            <w:pPr>
              <w:pStyle w:val="Content"/>
              <w:framePr w:hSpace="0" w:wrap="auto" w:vAnchor="margin" w:hAnchor="text" w:yAlign="inline"/>
            </w:pPr>
          </w:p>
          <w:p w14:paraId="3C285EE3" w14:textId="73CD044D" w:rsidR="003B7B49" w:rsidRDefault="003B7B49" w:rsidP="002178B9">
            <w:pPr>
              <w:pStyle w:val="Content"/>
              <w:framePr w:hSpace="0" w:wrap="auto" w:vAnchor="margin" w:hAnchor="text" w:yAlign="inline"/>
            </w:pPr>
          </w:p>
          <w:p w14:paraId="1B2AF603" w14:textId="5A2C8444" w:rsidR="003B7B49" w:rsidRDefault="003B7B49" w:rsidP="002178B9">
            <w:pPr>
              <w:pStyle w:val="Content"/>
              <w:framePr w:hSpace="0" w:wrap="auto" w:vAnchor="margin" w:hAnchor="text" w:yAlign="inline"/>
            </w:pPr>
          </w:p>
          <w:p w14:paraId="78DB00DD" w14:textId="04BD082A" w:rsidR="003B7B49" w:rsidRDefault="003B7B49" w:rsidP="002178B9">
            <w:pPr>
              <w:pStyle w:val="Content"/>
              <w:framePr w:hSpace="0" w:wrap="auto" w:vAnchor="margin" w:hAnchor="text" w:yAlign="inline"/>
            </w:pPr>
          </w:p>
          <w:p w14:paraId="62EED9B2" w14:textId="0022627A" w:rsidR="003B7B49" w:rsidRDefault="003B7B49" w:rsidP="002178B9">
            <w:pPr>
              <w:pStyle w:val="Content"/>
              <w:framePr w:hSpace="0" w:wrap="auto" w:vAnchor="margin" w:hAnchor="text" w:yAlign="inline"/>
            </w:pPr>
          </w:p>
          <w:p w14:paraId="42288982" w14:textId="77777777" w:rsidR="003B7B49" w:rsidRDefault="003B7B49" w:rsidP="002178B9">
            <w:pPr>
              <w:pStyle w:val="Content"/>
              <w:framePr w:hSpace="0" w:wrap="auto" w:vAnchor="margin" w:hAnchor="text" w:yAlign="inline"/>
            </w:pPr>
          </w:p>
          <w:p w14:paraId="291E8A05" w14:textId="283019FE" w:rsidR="003B7B49" w:rsidRDefault="003B7B49" w:rsidP="002178B9">
            <w:pPr>
              <w:pStyle w:val="Content"/>
              <w:framePr w:hSpace="0" w:wrap="auto" w:vAnchor="margin" w:hAnchor="text" w:yAlign="inline"/>
              <w:rPr>
                <w:lang w:val="es-GT"/>
              </w:rPr>
            </w:pPr>
            <w:r w:rsidRPr="003B7B49">
              <w:rPr>
                <w:lang w:val="es-GT"/>
              </w:rPr>
              <w:t>Al ejecutarse ese com</w:t>
            </w:r>
            <w:r>
              <w:rPr>
                <w:lang w:val="es-GT"/>
              </w:rPr>
              <w:t>ando se mostrará la pantalla principal:</w:t>
            </w:r>
          </w:p>
          <w:p w14:paraId="5861FE5D" w14:textId="77777777" w:rsidR="003B7B49" w:rsidRDefault="003B7B49" w:rsidP="002178B9">
            <w:pPr>
              <w:pStyle w:val="Content"/>
              <w:framePr w:hSpace="0" w:wrap="auto" w:vAnchor="margin" w:hAnchor="text" w:yAlign="inline"/>
              <w:rPr>
                <w:lang w:val="es-GT"/>
              </w:rPr>
            </w:pPr>
          </w:p>
          <w:p w14:paraId="1E2723CF" w14:textId="44A4CA27" w:rsidR="003B7B49" w:rsidRPr="003B7B49" w:rsidRDefault="003B7B49" w:rsidP="002178B9">
            <w:pPr>
              <w:pStyle w:val="Content"/>
              <w:framePr w:hSpace="0" w:wrap="auto" w:vAnchor="margin" w:hAnchor="text" w:yAlign="inline"/>
              <w:rPr>
                <w:lang w:val="es-GT"/>
              </w:rPr>
            </w:pPr>
            <w:r>
              <w:rPr>
                <w:noProof/>
              </w:rPr>
              <w:drawing>
                <wp:inline distT="0" distB="0" distL="0" distR="0" wp14:anchorId="00EC0EEB" wp14:editId="7B04EB30">
                  <wp:extent cx="6315075" cy="4928235"/>
                  <wp:effectExtent l="0" t="0" r="952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492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E957418" w14:textId="77777777" w:rsidR="002178B9" w:rsidRPr="003B7B49" w:rsidRDefault="002178B9" w:rsidP="002178B9">
            <w:pPr>
              <w:pStyle w:val="Content"/>
              <w:framePr w:hSpace="0" w:wrap="auto" w:vAnchor="margin" w:hAnchor="text" w:yAlign="inline"/>
              <w:rPr>
                <w:lang w:val="es-GT"/>
              </w:rPr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2693A9E4" w14:textId="40242966" w:rsidR="002178B9" w:rsidRPr="003B7B49" w:rsidRDefault="002178B9" w:rsidP="002178B9">
            <w:pPr>
              <w:pStyle w:val="Content"/>
              <w:framePr w:hSpace="0" w:wrap="auto" w:vAnchor="margin" w:hAnchor="text" w:yAlign="inline"/>
              <w:rPr>
                <w:lang w:val="es-GT"/>
              </w:rPr>
            </w:pPr>
          </w:p>
        </w:tc>
      </w:tr>
    </w:tbl>
    <w:p w14:paraId="58850DF1" w14:textId="42680E80" w:rsidR="001F0AF0" w:rsidRDefault="001F0AF0">
      <w:pPr>
        <w:rPr>
          <w:lang w:val="es-GT"/>
        </w:rPr>
      </w:pPr>
    </w:p>
    <w:p w14:paraId="2D0120BD" w14:textId="2B579D89" w:rsidR="003B7B49" w:rsidRPr="003B7B49" w:rsidRDefault="003B7B49">
      <w:pPr>
        <w:rPr>
          <w:lang w:val="es-GT"/>
        </w:rPr>
      </w:pPr>
      <w:r>
        <w:rPr>
          <w:lang w:val="es-GT"/>
        </w:rPr>
        <w:t xml:space="preserve">En esta pantalla usted debe de ingresar la </w:t>
      </w:r>
      <w:proofErr w:type="spellStart"/>
      <w:r>
        <w:rPr>
          <w:lang w:val="es-GT"/>
        </w:rPr>
        <w:t>ip</w:t>
      </w:r>
      <w:proofErr w:type="spellEnd"/>
      <w:r>
        <w:rPr>
          <w:lang w:val="es-GT"/>
        </w:rPr>
        <w:t xml:space="preserve"> de la DNS que proveerá la información sobre servidores activos a los que usted puede conectarse.</w:t>
      </w: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84277E" w14:paraId="2FDECFA5" w14:textId="77777777" w:rsidTr="0084277E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4B8B6" w14:textId="0EAF65DF" w:rsidR="0084277E" w:rsidRDefault="003B7B49" w:rsidP="0084277E">
            <w:pPr>
              <w:pStyle w:val="Heading1"/>
              <w:framePr w:hSpace="0" w:wrap="auto" w:vAnchor="margin" w:hAnchor="text" w:yAlign="inline"/>
              <w:jc w:val="left"/>
            </w:pPr>
            <w:r>
              <w:t>INICIO SERVIDOR</w:t>
            </w:r>
          </w:p>
        </w:tc>
      </w:tr>
    </w:tbl>
    <w:p w14:paraId="0E4DB6E1" w14:textId="5B4347D7" w:rsidR="007057F4" w:rsidRDefault="007057F4" w:rsidP="001F0AF0">
      <w:pPr>
        <w:spacing w:after="200"/>
      </w:pPr>
    </w:p>
    <w:p w14:paraId="3F27F05A" w14:textId="7A3C8016" w:rsidR="003B7B49" w:rsidRDefault="003B7B49" w:rsidP="001F0AF0">
      <w:pPr>
        <w:spacing w:after="200"/>
      </w:pPr>
    </w:p>
    <w:p w14:paraId="7E0AD28F" w14:textId="003CC0D9" w:rsidR="003B7B49" w:rsidRDefault="003B7B49" w:rsidP="001F0AF0">
      <w:pPr>
        <w:spacing w:after="200"/>
      </w:pPr>
    </w:p>
    <w:p w14:paraId="35BEF2EA" w14:textId="7B576AA7" w:rsidR="003B7B49" w:rsidRDefault="003B7B49" w:rsidP="001F0AF0">
      <w:pPr>
        <w:spacing w:after="200"/>
        <w:rPr>
          <w:lang w:val="es-GT"/>
        </w:rPr>
      </w:pPr>
      <w:r w:rsidRPr="003B7B49">
        <w:rPr>
          <w:lang w:val="es-GT"/>
        </w:rPr>
        <w:lastRenderedPageBreak/>
        <w:t xml:space="preserve">Al ingresar una </w:t>
      </w:r>
      <w:proofErr w:type="spellStart"/>
      <w:r w:rsidRPr="003B7B49">
        <w:rPr>
          <w:lang w:val="es-GT"/>
        </w:rPr>
        <w:t>ip</w:t>
      </w:r>
      <w:proofErr w:type="spellEnd"/>
      <w:r w:rsidRPr="003B7B49">
        <w:rPr>
          <w:lang w:val="es-GT"/>
        </w:rPr>
        <w:t xml:space="preserve"> valida u</w:t>
      </w:r>
      <w:r>
        <w:rPr>
          <w:lang w:val="es-GT"/>
        </w:rPr>
        <w:t>sted podrá visualizar dos opciones</w:t>
      </w:r>
    </w:p>
    <w:p w14:paraId="63A38532" w14:textId="25CF243A" w:rsidR="003B7B49" w:rsidRDefault="003B7B49" w:rsidP="003B7B49">
      <w:pPr>
        <w:pStyle w:val="ListParagraph"/>
        <w:numPr>
          <w:ilvl w:val="0"/>
          <w:numId w:val="22"/>
        </w:numPr>
        <w:spacing w:after="200"/>
        <w:rPr>
          <w:lang w:val="es-GT"/>
        </w:rPr>
      </w:pPr>
      <w:r>
        <w:rPr>
          <w:lang w:val="es-GT"/>
        </w:rPr>
        <w:t>Servidores</w:t>
      </w:r>
    </w:p>
    <w:p w14:paraId="16AD8B35" w14:textId="64333369" w:rsidR="003B7B49" w:rsidRDefault="003B7B49" w:rsidP="003B7B49">
      <w:pPr>
        <w:pStyle w:val="ListParagraph"/>
        <w:numPr>
          <w:ilvl w:val="0"/>
          <w:numId w:val="22"/>
        </w:numPr>
        <w:spacing w:after="200"/>
        <w:rPr>
          <w:lang w:val="es-GT"/>
        </w:rPr>
      </w:pPr>
      <w:r>
        <w:rPr>
          <w:lang w:val="es-GT"/>
        </w:rPr>
        <w:t>Usuarios</w:t>
      </w:r>
    </w:p>
    <w:p w14:paraId="1B4832CA" w14:textId="309C89BA" w:rsidR="003B7B49" w:rsidRDefault="003B7B49" w:rsidP="003B7B49">
      <w:pPr>
        <w:spacing w:after="200"/>
        <w:rPr>
          <w:lang w:val="es-GT"/>
        </w:rPr>
      </w:pPr>
      <w:r>
        <w:rPr>
          <w:noProof/>
        </w:rPr>
        <w:drawing>
          <wp:inline distT="0" distB="0" distL="0" distR="0" wp14:anchorId="3316EF25" wp14:editId="01BFA7FF">
            <wp:extent cx="6309360" cy="3735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5EDF" w14:textId="0C808871" w:rsidR="003B7B49" w:rsidRDefault="003B7B49" w:rsidP="003B7B49">
      <w:pPr>
        <w:spacing w:after="200"/>
        <w:rPr>
          <w:lang w:val="es-GT"/>
        </w:rPr>
      </w:pPr>
    </w:p>
    <w:p w14:paraId="39FF0BA7" w14:textId="086ECCC7" w:rsidR="003B7B49" w:rsidRDefault="003B7B49" w:rsidP="003B7B49">
      <w:pPr>
        <w:spacing w:after="200"/>
        <w:rPr>
          <w:lang w:val="es-GT"/>
        </w:rPr>
      </w:pPr>
    </w:p>
    <w:p w14:paraId="1DB2B03B" w14:textId="6B1F9B47" w:rsidR="003B7B49" w:rsidRDefault="003B7B49" w:rsidP="003B7B49">
      <w:pPr>
        <w:spacing w:after="200"/>
        <w:rPr>
          <w:lang w:val="es-GT"/>
        </w:rPr>
      </w:pPr>
    </w:p>
    <w:p w14:paraId="3694D673" w14:textId="06F3C3BC" w:rsidR="003B7B49" w:rsidRDefault="003B7B49" w:rsidP="003B7B49">
      <w:pPr>
        <w:spacing w:after="200"/>
        <w:rPr>
          <w:lang w:val="es-GT"/>
        </w:rPr>
      </w:pPr>
    </w:p>
    <w:p w14:paraId="50A8C17D" w14:textId="7513A91B" w:rsidR="003B7B49" w:rsidRDefault="003B7B49" w:rsidP="003B7B49">
      <w:pPr>
        <w:spacing w:after="200"/>
        <w:rPr>
          <w:lang w:val="es-GT"/>
        </w:rPr>
      </w:pPr>
    </w:p>
    <w:p w14:paraId="0E4B62B4" w14:textId="7D164A76" w:rsidR="003B7B49" w:rsidRDefault="003B7B49" w:rsidP="003B7B49">
      <w:pPr>
        <w:spacing w:after="200"/>
        <w:rPr>
          <w:lang w:val="es-GT"/>
        </w:rPr>
      </w:pPr>
    </w:p>
    <w:p w14:paraId="5B337E1C" w14:textId="6179F214" w:rsidR="003B7B49" w:rsidRDefault="003B7B49" w:rsidP="003B7B49">
      <w:pPr>
        <w:spacing w:after="200"/>
        <w:rPr>
          <w:lang w:val="es-GT"/>
        </w:rPr>
      </w:pPr>
    </w:p>
    <w:p w14:paraId="1E48D76A" w14:textId="19BCEAD0" w:rsidR="003B7B49" w:rsidRDefault="003B7B49" w:rsidP="003B7B49">
      <w:pPr>
        <w:pStyle w:val="Heading3"/>
        <w:rPr>
          <w:lang w:val="es-GT"/>
        </w:rPr>
      </w:pPr>
      <w:r>
        <w:rPr>
          <w:lang w:val="es-GT"/>
        </w:rPr>
        <w:lastRenderedPageBreak/>
        <w:t>Servidores</w:t>
      </w:r>
    </w:p>
    <w:p w14:paraId="7F88E60E" w14:textId="736F6BFC" w:rsidR="003B7B49" w:rsidRDefault="003B7B49" w:rsidP="003B7B49">
      <w:pPr>
        <w:rPr>
          <w:lang w:val="es-GT"/>
        </w:rPr>
      </w:pPr>
    </w:p>
    <w:p w14:paraId="148EA586" w14:textId="137E6A4F" w:rsidR="003B7B49" w:rsidRDefault="003B7B49" w:rsidP="003B7B49">
      <w:pPr>
        <w:rPr>
          <w:lang w:val="es-GT"/>
        </w:rPr>
      </w:pPr>
      <w:r>
        <w:rPr>
          <w:lang w:val="es-GT"/>
        </w:rPr>
        <w:t>En esta pantalla usted podrá visualizar la IP de los servidores activos, por default siempre estará nuestro servidor YIMAIL activo ya que usted inicializó este programa.</w:t>
      </w:r>
    </w:p>
    <w:p w14:paraId="56862612" w14:textId="77777777" w:rsidR="003B7B49" w:rsidRDefault="003B7B49" w:rsidP="003B7B49">
      <w:pPr>
        <w:rPr>
          <w:lang w:val="es-GT"/>
        </w:rPr>
      </w:pPr>
    </w:p>
    <w:p w14:paraId="7B555679" w14:textId="73C11C5C" w:rsidR="003B7B49" w:rsidRDefault="003B7B49" w:rsidP="003B7B49">
      <w:pPr>
        <w:rPr>
          <w:lang w:val="es-GT"/>
        </w:rPr>
      </w:pPr>
      <w:r>
        <w:rPr>
          <w:noProof/>
        </w:rPr>
        <w:drawing>
          <wp:inline distT="0" distB="0" distL="0" distR="0" wp14:anchorId="29188EDB" wp14:editId="7EBF11D2">
            <wp:extent cx="6309360" cy="37318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DE74" w14:textId="70FC6FC9" w:rsidR="003B7B49" w:rsidRDefault="003B7B49" w:rsidP="003B7B49">
      <w:pPr>
        <w:rPr>
          <w:lang w:val="es-GT"/>
        </w:rPr>
      </w:pPr>
    </w:p>
    <w:p w14:paraId="1F597466" w14:textId="45D322A1" w:rsidR="003B7B49" w:rsidRDefault="003B7B49" w:rsidP="003B7B49">
      <w:pPr>
        <w:rPr>
          <w:lang w:val="es-GT"/>
        </w:rPr>
      </w:pPr>
    </w:p>
    <w:p w14:paraId="4FE44F75" w14:textId="04C91499" w:rsidR="003B7B49" w:rsidRDefault="003B7B49" w:rsidP="003B7B49">
      <w:pPr>
        <w:rPr>
          <w:lang w:val="es-GT"/>
        </w:rPr>
      </w:pPr>
    </w:p>
    <w:p w14:paraId="3127E3EF" w14:textId="6260240F" w:rsidR="003B7B49" w:rsidRDefault="003B7B49" w:rsidP="003B7B49">
      <w:pPr>
        <w:rPr>
          <w:lang w:val="es-GT"/>
        </w:rPr>
      </w:pPr>
    </w:p>
    <w:p w14:paraId="1D54444B" w14:textId="44CCB9DA" w:rsidR="003B7B49" w:rsidRDefault="003B7B49" w:rsidP="003B7B49">
      <w:pPr>
        <w:rPr>
          <w:lang w:val="es-GT"/>
        </w:rPr>
      </w:pPr>
    </w:p>
    <w:p w14:paraId="7D02BA68" w14:textId="6CB61C4B" w:rsidR="003B7B49" w:rsidRDefault="003B7B49" w:rsidP="003B7B49">
      <w:pPr>
        <w:rPr>
          <w:lang w:val="es-GT"/>
        </w:rPr>
      </w:pPr>
    </w:p>
    <w:p w14:paraId="21685478" w14:textId="3A7D56BC" w:rsidR="003B7B49" w:rsidRDefault="003B7B49" w:rsidP="003B7B49">
      <w:pPr>
        <w:rPr>
          <w:lang w:val="es-GT"/>
        </w:rPr>
      </w:pPr>
    </w:p>
    <w:p w14:paraId="75754DA6" w14:textId="3030D3F7" w:rsidR="003B7B49" w:rsidRDefault="003B7B49" w:rsidP="003B7B49">
      <w:pPr>
        <w:rPr>
          <w:lang w:val="es-GT"/>
        </w:rPr>
      </w:pPr>
    </w:p>
    <w:p w14:paraId="5C406B8B" w14:textId="2E6A91E8" w:rsidR="003B7B49" w:rsidRDefault="003B7B49" w:rsidP="003B7B49">
      <w:pPr>
        <w:rPr>
          <w:lang w:val="es-GT"/>
        </w:rPr>
      </w:pPr>
    </w:p>
    <w:p w14:paraId="496C4606" w14:textId="59C73EBA" w:rsidR="003B7B49" w:rsidRDefault="003B7B49" w:rsidP="003B7B49">
      <w:pPr>
        <w:rPr>
          <w:lang w:val="es-GT"/>
        </w:rPr>
      </w:pPr>
    </w:p>
    <w:p w14:paraId="3C9DE6EA" w14:textId="7975E1C6" w:rsidR="003B7B49" w:rsidRDefault="003B7B49" w:rsidP="003B7B49">
      <w:pPr>
        <w:pStyle w:val="Heading3"/>
        <w:rPr>
          <w:lang w:val="es-GT"/>
        </w:rPr>
      </w:pPr>
      <w:r>
        <w:rPr>
          <w:lang w:val="es-GT"/>
        </w:rPr>
        <w:lastRenderedPageBreak/>
        <w:t>Usuarios</w:t>
      </w:r>
    </w:p>
    <w:p w14:paraId="3A636F20" w14:textId="7A16F6F2" w:rsidR="003B7B49" w:rsidRDefault="003B7B49" w:rsidP="003B7B49">
      <w:pPr>
        <w:rPr>
          <w:lang w:val="es-GT"/>
        </w:rPr>
      </w:pPr>
      <w:r>
        <w:rPr>
          <w:lang w:val="es-GT"/>
        </w:rPr>
        <w:t>Usted podrá hacer mantenimiento de los usuarios que se encuentren en su servidor YIMAIL dando de esta manera una herramienta para eliminar o agregar nuevos usuarios.</w:t>
      </w:r>
    </w:p>
    <w:p w14:paraId="5E0C8A83" w14:textId="222AB34F" w:rsidR="001A0BE4" w:rsidRDefault="001A0BE4" w:rsidP="003B7B49">
      <w:pPr>
        <w:rPr>
          <w:lang w:val="es-GT"/>
        </w:rPr>
      </w:pPr>
    </w:p>
    <w:p w14:paraId="1FD1956D" w14:textId="155B52B3" w:rsidR="001A0BE4" w:rsidRPr="001A0BE4" w:rsidRDefault="001A0BE4" w:rsidP="001A0BE4">
      <w:pPr>
        <w:rPr>
          <w:lang w:val="es-GT"/>
        </w:rPr>
      </w:pPr>
      <w:r>
        <w:rPr>
          <w:lang w:val="es-GT"/>
        </w:rPr>
        <w:t>Al seleccionar la opción de usuarios, usted podrá visualizar un listado completo de todos los usuarios asociados al servidor YIMAIL, de igual manera también verá varias opciones, que a continuación le presentamos:</w:t>
      </w:r>
    </w:p>
    <w:p w14:paraId="78B5B9F4" w14:textId="77777777" w:rsidR="001A0BE4" w:rsidRDefault="001A0BE4" w:rsidP="003B7B49">
      <w:pPr>
        <w:rPr>
          <w:lang w:val="es-GT"/>
        </w:rPr>
      </w:pPr>
    </w:p>
    <w:p w14:paraId="6B805AFE" w14:textId="77777777" w:rsidR="001A0BE4" w:rsidRDefault="003B7B49" w:rsidP="001A0BE4">
      <w:pPr>
        <w:rPr>
          <w:lang w:val="es-GT"/>
        </w:rPr>
      </w:pPr>
      <w:r>
        <w:rPr>
          <w:noProof/>
        </w:rPr>
        <w:drawing>
          <wp:inline distT="0" distB="0" distL="0" distR="0" wp14:anchorId="3382427C" wp14:editId="059831DB">
            <wp:extent cx="6309360" cy="3912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A46E" w14:textId="62A8323F" w:rsidR="001A0BE4" w:rsidRDefault="001A0BE4" w:rsidP="001A0BE4">
      <w:pPr>
        <w:rPr>
          <w:lang w:val="es-GT"/>
        </w:rPr>
      </w:pPr>
    </w:p>
    <w:p w14:paraId="699C8A74" w14:textId="4B2DAE09" w:rsidR="001A0BE4" w:rsidRDefault="001A0BE4" w:rsidP="001A0BE4">
      <w:pPr>
        <w:rPr>
          <w:lang w:val="es-GT"/>
        </w:rPr>
      </w:pPr>
    </w:p>
    <w:p w14:paraId="327A698F" w14:textId="1D306812" w:rsidR="001A0BE4" w:rsidRDefault="001A0BE4" w:rsidP="001A0BE4">
      <w:pPr>
        <w:rPr>
          <w:lang w:val="es-GT"/>
        </w:rPr>
      </w:pPr>
    </w:p>
    <w:p w14:paraId="65153B33" w14:textId="7A8D0A5C" w:rsidR="001A0BE4" w:rsidRDefault="001A0BE4" w:rsidP="001A0BE4">
      <w:pPr>
        <w:rPr>
          <w:lang w:val="es-GT"/>
        </w:rPr>
      </w:pPr>
    </w:p>
    <w:p w14:paraId="0FD36EC6" w14:textId="77777777" w:rsidR="001A0BE4" w:rsidRDefault="001A0BE4" w:rsidP="001A0BE4">
      <w:pPr>
        <w:rPr>
          <w:lang w:val="es-GT"/>
        </w:rPr>
      </w:pPr>
    </w:p>
    <w:p w14:paraId="5CC3E800" w14:textId="77777777" w:rsidR="001A0BE4" w:rsidRPr="001A0BE4" w:rsidRDefault="001A0BE4" w:rsidP="001A0BE4">
      <w:pPr>
        <w:pStyle w:val="ListParagraph"/>
        <w:numPr>
          <w:ilvl w:val="0"/>
          <w:numId w:val="23"/>
        </w:numPr>
        <w:rPr>
          <w:lang w:val="es-GT"/>
        </w:rPr>
      </w:pPr>
      <w:r>
        <w:rPr>
          <w:lang w:val="es-GT"/>
        </w:rPr>
        <w:lastRenderedPageBreak/>
        <w:t>AGREGAR NUEVO USUARIO</w:t>
      </w:r>
    </w:p>
    <w:p w14:paraId="5C13B8A5" w14:textId="77777777" w:rsidR="001A0BE4" w:rsidRDefault="001A0BE4" w:rsidP="003B7B49">
      <w:pPr>
        <w:rPr>
          <w:lang w:val="es-GT"/>
        </w:rPr>
      </w:pPr>
    </w:p>
    <w:p w14:paraId="3291344E" w14:textId="77777777" w:rsidR="001A0BE4" w:rsidRDefault="001A0BE4" w:rsidP="003B7B49">
      <w:pPr>
        <w:rPr>
          <w:lang w:val="es-GT"/>
        </w:rPr>
      </w:pPr>
    </w:p>
    <w:p w14:paraId="4A8F09A4" w14:textId="77777777" w:rsidR="001A0BE4" w:rsidRDefault="001A0BE4" w:rsidP="003B7B49">
      <w:pPr>
        <w:rPr>
          <w:lang w:val="es-GT"/>
        </w:rPr>
      </w:pPr>
    </w:p>
    <w:p w14:paraId="16E34E32" w14:textId="07906C15" w:rsidR="003B7B49" w:rsidRDefault="001A0BE4" w:rsidP="003B7B49">
      <w:pPr>
        <w:rPr>
          <w:lang w:val="es-GT"/>
        </w:rPr>
      </w:pPr>
      <w:r>
        <w:rPr>
          <w:lang w:val="es-GT"/>
        </w:rPr>
        <w:t xml:space="preserve">En esta opción usted podrá agregar nuevos usuarios al servidor YIMAIL, creando su </w:t>
      </w:r>
      <w:proofErr w:type="spellStart"/>
      <w:r>
        <w:rPr>
          <w:lang w:val="es-GT"/>
        </w:rPr>
        <w:t>username</w:t>
      </w:r>
      <w:proofErr w:type="spellEnd"/>
      <w:r>
        <w:rPr>
          <w:lang w:val="es-GT"/>
        </w:rPr>
        <w:t xml:space="preserve"> y </w:t>
      </w:r>
      <w:proofErr w:type="spellStart"/>
      <w:r>
        <w:rPr>
          <w:lang w:val="es-GT"/>
        </w:rPr>
        <w:t>password</w:t>
      </w:r>
      <w:proofErr w:type="spellEnd"/>
      <w:r>
        <w:rPr>
          <w:lang w:val="es-GT"/>
        </w:rPr>
        <w:t>.</w:t>
      </w:r>
    </w:p>
    <w:p w14:paraId="25891BE0" w14:textId="17FF2B88" w:rsidR="001A0BE4" w:rsidRDefault="001A0BE4" w:rsidP="003B7B49">
      <w:pPr>
        <w:rPr>
          <w:lang w:val="es-GT"/>
        </w:rPr>
      </w:pPr>
    </w:p>
    <w:p w14:paraId="3335BB00" w14:textId="64A2DC59" w:rsidR="001A0BE4" w:rsidRDefault="001A0BE4" w:rsidP="003B7B49">
      <w:pPr>
        <w:rPr>
          <w:lang w:val="es-GT"/>
        </w:rPr>
      </w:pPr>
      <w:r>
        <w:rPr>
          <w:noProof/>
        </w:rPr>
        <w:drawing>
          <wp:inline distT="0" distB="0" distL="0" distR="0" wp14:anchorId="56EC3B31" wp14:editId="3E30487D">
            <wp:extent cx="6309360" cy="3344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277F" w14:textId="386ED1A8" w:rsidR="001A0BE4" w:rsidRDefault="001A0BE4" w:rsidP="003B7B49">
      <w:pPr>
        <w:rPr>
          <w:lang w:val="es-GT"/>
        </w:rPr>
      </w:pPr>
    </w:p>
    <w:p w14:paraId="0E6DD993" w14:textId="27409114" w:rsidR="001A0BE4" w:rsidRDefault="001A0BE4" w:rsidP="003B7B49">
      <w:pPr>
        <w:rPr>
          <w:lang w:val="es-GT"/>
        </w:rPr>
      </w:pPr>
    </w:p>
    <w:p w14:paraId="730A7A57" w14:textId="74043FC8" w:rsidR="001A0BE4" w:rsidRDefault="001A0BE4" w:rsidP="003B7B49">
      <w:pPr>
        <w:rPr>
          <w:lang w:val="es-GT"/>
        </w:rPr>
      </w:pPr>
    </w:p>
    <w:p w14:paraId="620FD650" w14:textId="149DA23E" w:rsidR="001A0BE4" w:rsidRDefault="001A0BE4" w:rsidP="003B7B49">
      <w:pPr>
        <w:rPr>
          <w:lang w:val="es-GT"/>
        </w:rPr>
      </w:pPr>
    </w:p>
    <w:p w14:paraId="7E65DC91" w14:textId="24CBA1C9" w:rsidR="001A0BE4" w:rsidRDefault="001A0BE4" w:rsidP="003B7B49">
      <w:pPr>
        <w:rPr>
          <w:lang w:val="es-GT"/>
        </w:rPr>
      </w:pPr>
    </w:p>
    <w:p w14:paraId="330A6048" w14:textId="301C6FD7" w:rsidR="001A0BE4" w:rsidRDefault="001A0BE4" w:rsidP="003B7B49">
      <w:pPr>
        <w:rPr>
          <w:lang w:val="es-GT"/>
        </w:rPr>
      </w:pPr>
    </w:p>
    <w:p w14:paraId="4DFB6219" w14:textId="3FEF2E80" w:rsidR="001A0BE4" w:rsidRDefault="001A0BE4" w:rsidP="003B7B49">
      <w:pPr>
        <w:rPr>
          <w:lang w:val="es-GT"/>
        </w:rPr>
      </w:pPr>
    </w:p>
    <w:p w14:paraId="55D7C109" w14:textId="51155C9F" w:rsidR="001A0BE4" w:rsidRDefault="001A0BE4" w:rsidP="003B7B49">
      <w:pPr>
        <w:rPr>
          <w:lang w:val="es-GT"/>
        </w:rPr>
      </w:pPr>
    </w:p>
    <w:p w14:paraId="3B8F1E3F" w14:textId="7C883298" w:rsidR="001A0BE4" w:rsidRDefault="001A0BE4" w:rsidP="003B7B49">
      <w:pPr>
        <w:rPr>
          <w:lang w:val="es-GT"/>
        </w:rPr>
      </w:pPr>
    </w:p>
    <w:p w14:paraId="55D53C65" w14:textId="6F23BABF" w:rsidR="001A0BE4" w:rsidRDefault="001A0BE4" w:rsidP="001A0BE4">
      <w:pPr>
        <w:pStyle w:val="ListParagraph"/>
        <w:numPr>
          <w:ilvl w:val="0"/>
          <w:numId w:val="23"/>
        </w:numPr>
        <w:rPr>
          <w:lang w:val="es-GT"/>
        </w:rPr>
      </w:pPr>
      <w:r>
        <w:rPr>
          <w:lang w:val="es-GT"/>
        </w:rPr>
        <w:lastRenderedPageBreak/>
        <w:t>ACTUALIZAR O ELIMINAR USUARIO</w:t>
      </w:r>
    </w:p>
    <w:p w14:paraId="48C01830" w14:textId="6C71B244" w:rsidR="001A0BE4" w:rsidRDefault="001A0BE4" w:rsidP="001A0BE4">
      <w:pPr>
        <w:rPr>
          <w:lang w:val="es-GT"/>
        </w:rPr>
      </w:pPr>
      <w:r>
        <w:rPr>
          <w:lang w:val="es-GT"/>
        </w:rPr>
        <w:t>La opción de actualizar le permite modificar el nombre y la contraseña de un usuario, para ello únicamente debe de seleccionar en la tabla la información del usuario que quiere modificar o eliminar.</w:t>
      </w:r>
    </w:p>
    <w:p w14:paraId="60D0C4CD" w14:textId="441ACE1B" w:rsidR="001A0BE4" w:rsidRDefault="001A0BE4" w:rsidP="001A0BE4">
      <w:pPr>
        <w:rPr>
          <w:lang w:val="es-GT"/>
        </w:rPr>
      </w:pPr>
    </w:p>
    <w:p w14:paraId="5361AF49" w14:textId="790CB064" w:rsidR="001A0BE4" w:rsidRPr="001A0BE4" w:rsidRDefault="001A0BE4" w:rsidP="001A0BE4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B5284" wp14:editId="72CAFE32">
                <wp:simplePos x="0" y="0"/>
                <wp:positionH relativeFrom="column">
                  <wp:posOffset>5797550</wp:posOffset>
                </wp:positionH>
                <wp:positionV relativeFrom="paragraph">
                  <wp:posOffset>3527425</wp:posOffset>
                </wp:positionV>
                <wp:extent cx="633730" cy="1057275"/>
                <wp:effectExtent l="38100" t="38100" r="3302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730" cy="10572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0973" id="Straight Arrow Connector 27" o:spid="_x0000_s1026" type="#_x0000_t32" style="position:absolute;margin-left:456.5pt;margin-top:277.75pt;width:49.9pt;height:83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" strokecolor="red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EBC0C" wp14:editId="7ED565BD">
                <wp:simplePos x="0" y="0"/>
                <wp:positionH relativeFrom="column">
                  <wp:posOffset>4259580</wp:posOffset>
                </wp:positionH>
                <wp:positionV relativeFrom="paragraph">
                  <wp:posOffset>3518535</wp:posOffset>
                </wp:positionV>
                <wp:extent cx="576000" cy="1044000"/>
                <wp:effectExtent l="38100" t="38100" r="52705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" cy="1044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FBD3" id="Straight Arrow Connector 26" o:spid="_x0000_s1026" type="#_x0000_t32" style="position:absolute;margin-left:335.4pt;margin-top:277.05pt;width:45.35pt;height:82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" strokecolor="red" strokeweight="6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38BA4A" wp14:editId="7913D211">
            <wp:extent cx="6309360" cy="38969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E4" w:rsidRPr="001A0BE4" w:rsidSect="007C7473">
      <w:headerReference w:type="even" r:id="rId18"/>
      <w:headerReference w:type="default" r:id="rId19"/>
      <w:footerReference w:type="even" r:id="rId20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E4D4C" w14:textId="77777777" w:rsidR="00096109" w:rsidRDefault="00096109" w:rsidP="007057F4">
      <w:r>
        <w:separator/>
      </w:r>
    </w:p>
  </w:endnote>
  <w:endnote w:type="continuationSeparator" w:id="0">
    <w:p w14:paraId="2ED67693" w14:textId="77777777" w:rsidR="00096109" w:rsidRDefault="00096109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8C128" w14:textId="77777777" w:rsidR="00136006" w:rsidRDefault="00096109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5E35CEEB7A7D4A54997061E888E52978"/>
        </w:placeholder>
        <w:temporary/>
        <w:showingPlcHdr/>
      </w:sdtPr>
      <w:sdtEndPr/>
      <w:sdtContent>
        <w:r w:rsidR="00F45884">
          <w:t>Title</w:t>
        </w:r>
      </w:sdtContent>
    </w:sdt>
    <w:r w:rsidR="0049185C">
      <w:rPr>
        <w:rFonts w:asciiTheme="majorHAnsi" w:eastAsiaTheme="majorEastAsia" w:hAnsiTheme="majorHAnsi" w:cstheme="majorBidi"/>
      </w:rPr>
      <w:ptab w:relativeTo="margin" w:alignment="right" w:leader="none"/>
    </w:r>
    <w:r w:rsidR="0049185C">
      <w:rPr>
        <w:rFonts w:asciiTheme="majorHAnsi" w:eastAsiaTheme="majorEastAsia" w:hAnsiTheme="majorHAnsi" w:cstheme="majorBidi"/>
      </w:rPr>
      <w:t xml:space="preserve">Page </w:t>
    </w:r>
    <w:r w:rsidR="0049185C">
      <w:fldChar w:fldCharType="begin"/>
    </w:r>
    <w:r w:rsidR="0049185C">
      <w:instrText xml:space="preserve"> PAGE   \* MERGEFORMAT </w:instrText>
    </w:r>
    <w:r w:rsidR="0049185C">
      <w:fldChar w:fldCharType="separate"/>
    </w:r>
    <w:r w:rsidR="0049185C">
      <w:rPr>
        <w:rFonts w:asciiTheme="majorHAnsi" w:eastAsiaTheme="majorEastAsia" w:hAnsiTheme="majorHAnsi" w:cstheme="majorBidi"/>
        <w:noProof/>
      </w:rPr>
      <w:t>4</w:t>
    </w:r>
    <w:r w:rsidR="0049185C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5487B" w14:textId="77777777" w:rsidR="00096109" w:rsidRDefault="00096109" w:rsidP="007057F4">
      <w:r>
        <w:separator/>
      </w:r>
    </w:p>
  </w:footnote>
  <w:footnote w:type="continuationSeparator" w:id="0">
    <w:p w14:paraId="5F3CA3EA" w14:textId="77777777" w:rsidR="00096109" w:rsidRDefault="00096109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98CF5" w14:textId="77777777" w:rsidR="00136006" w:rsidRDefault="0049185C" w:rsidP="007057F4">
    <w:pPr>
      <w:pStyle w:val="Header"/>
    </w:pPr>
    <w:r>
      <w:t>Adventure Works Marketing Plan</w:t>
    </w:r>
  </w:p>
  <w:p w14:paraId="2B516414" w14:textId="77777777" w:rsidR="00136006" w:rsidRDefault="00136006" w:rsidP="00705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14:paraId="1FF47419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7D181542" w14:textId="77777777" w:rsidR="007057F4" w:rsidRDefault="004F2231" w:rsidP="007057F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E103B6B" wp14:editId="5FC45EF9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B11136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4F2231">
                                  <w:rPr>
                                    <w:sz w:val="32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</w:rPr>
                                  <w:fldChar w:fldCharType="separate"/>
                                </w:r>
                                <w:r w:rsidR="00F63939">
                                  <w:rPr>
                                    <w:noProof/>
                                    <w:sz w:val="32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</w:rPr>
                                  <w:fldChar w:fldCharType="end"/>
                                </w:r>
                              </w:p>
                              <w:p w14:paraId="4DEE0308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103B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1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    <v:textbox>
                      <w:txbxContent>
                        <w:p w14:paraId="32B11136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  <w:r w:rsidRPr="004F2231">
                            <w:rPr>
                              <w:sz w:val="32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</w:rPr>
                            <w:fldChar w:fldCharType="separate"/>
                          </w:r>
                          <w:r w:rsidR="00F63939">
                            <w:rPr>
                              <w:noProof/>
                              <w:sz w:val="32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</w:rPr>
                            <w:fldChar w:fldCharType="end"/>
                          </w:r>
                        </w:p>
                        <w:p w14:paraId="4DEE0308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057F4">
            <w:rPr>
              <w:noProof/>
            </w:rPr>
            <mc:AlternateContent>
              <mc:Choice Requires="wpg">
                <w:drawing>
                  <wp:inline distT="0" distB="0" distL="0" distR="0" wp14:anchorId="0B7C4DE7" wp14:editId="3AC5496C">
                    <wp:extent cx="8035162" cy="1540990"/>
                    <wp:effectExtent l="0" t="0" r="4445" b="2540"/>
                    <wp:docPr id="20" name="Group 20" descr="colored rectangle heade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aphic 14" descr="colored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colored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c 19" descr="gray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81634B" id="Group 20" o:spid="_x0000_s1026" alt="colored rectangle header" style="width:632.7pt;height:121.35pt;mso-position-horizontal-relative:char;mso-position-vertical-relative:line" coordsize="78849,1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4" o:spid="_x0000_s1027" type="#_x0000_t75" alt="colored rectangle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">
                      <v:imagedata r:id="rId7" o:title="colored rectangle"/>
                    </v:shape>
                    <v:shape id="Graphic 16" o:spid="_x0000_s1028" type="#_x0000_t75" alt="colored rectangle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">
                      <v:imagedata r:id="rId8" o:title="colored rectangle"/>
                    </v:shape>
                    <v:shape id="Graphic 19" o:spid="_x0000_s1029" type="#_x0000_t75" alt="gray rectangle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">
                      <v:imagedata r:id="rId9" o:title="gray rectangle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0016A4F3" w14:textId="77777777" w:rsidR="007057F4" w:rsidRDefault="007057F4" w:rsidP="00705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392B33"/>
    <w:multiLevelType w:val="hybridMultilevel"/>
    <w:tmpl w:val="1416F42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D2894"/>
    <w:multiLevelType w:val="hybridMultilevel"/>
    <w:tmpl w:val="E0F46A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772047E3"/>
    <w:multiLevelType w:val="hybridMultilevel"/>
    <w:tmpl w:val="452291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0"/>
  </w:num>
  <w:num w:numId="4">
    <w:abstractNumId w:val="21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5"/>
  </w:num>
  <w:num w:numId="18">
    <w:abstractNumId w:val="10"/>
  </w:num>
  <w:num w:numId="19">
    <w:abstractNumId w:val="14"/>
  </w:num>
  <w:num w:numId="20">
    <w:abstractNumId w:val="16"/>
  </w:num>
  <w:num w:numId="21">
    <w:abstractNumId w:val="18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31"/>
    <w:rsid w:val="000174F2"/>
    <w:rsid w:val="00067C92"/>
    <w:rsid w:val="00096109"/>
    <w:rsid w:val="000C0E00"/>
    <w:rsid w:val="00136006"/>
    <w:rsid w:val="001449EC"/>
    <w:rsid w:val="00146CD2"/>
    <w:rsid w:val="001670A7"/>
    <w:rsid w:val="001A0BE4"/>
    <w:rsid w:val="001B361F"/>
    <w:rsid w:val="001F0AF0"/>
    <w:rsid w:val="002178B9"/>
    <w:rsid w:val="00291712"/>
    <w:rsid w:val="002E0194"/>
    <w:rsid w:val="00303EF8"/>
    <w:rsid w:val="003620E2"/>
    <w:rsid w:val="003B7B49"/>
    <w:rsid w:val="003F5051"/>
    <w:rsid w:val="00420DF5"/>
    <w:rsid w:val="004371B6"/>
    <w:rsid w:val="00444C7B"/>
    <w:rsid w:val="0048718B"/>
    <w:rsid w:val="0049185C"/>
    <w:rsid w:val="004F2231"/>
    <w:rsid w:val="005112D1"/>
    <w:rsid w:val="0055035B"/>
    <w:rsid w:val="005C3643"/>
    <w:rsid w:val="0068500D"/>
    <w:rsid w:val="00703F19"/>
    <w:rsid w:val="007057F4"/>
    <w:rsid w:val="007417B3"/>
    <w:rsid w:val="00742102"/>
    <w:rsid w:val="00750AC4"/>
    <w:rsid w:val="00773B66"/>
    <w:rsid w:val="007C7473"/>
    <w:rsid w:val="007D26F1"/>
    <w:rsid w:val="007E5499"/>
    <w:rsid w:val="008253A5"/>
    <w:rsid w:val="008417CE"/>
    <w:rsid w:val="0084277E"/>
    <w:rsid w:val="008A3C95"/>
    <w:rsid w:val="008C386D"/>
    <w:rsid w:val="008C5106"/>
    <w:rsid w:val="008D5829"/>
    <w:rsid w:val="00946F55"/>
    <w:rsid w:val="00965BD5"/>
    <w:rsid w:val="009875C8"/>
    <w:rsid w:val="00991D08"/>
    <w:rsid w:val="009D5431"/>
    <w:rsid w:val="00A63DE6"/>
    <w:rsid w:val="00B00CF7"/>
    <w:rsid w:val="00B0688D"/>
    <w:rsid w:val="00B40525"/>
    <w:rsid w:val="00B41D82"/>
    <w:rsid w:val="00B90346"/>
    <w:rsid w:val="00BB6CAC"/>
    <w:rsid w:val="00BE7253"/>
    <w:rsid w:val="00CA16E0"/>
    <w:rsid w:val="00CE0BC9"/>
    <w:rsid w:val="00D2045C"/>
    <w:rsid w:val="00D540AF"/>
    <w:rsid w:val="00D6093C"/>
    <w:rsid w:val="00D638C1"/>
    <w:rsid w:val="00D73D44"/>
    <w:rsid w:val="00D967AC"/>
    <w:rsid w:val="00E4623F"/>
    <w:rsid w:val="00E50A4D"/>
    <w:rsid w:val="00E758BC"/>
    <w:rsid w:val="00E95AFE"/>
    <w:rsid w:val="00ED3756"/>
    <w:rsid w:val="00F43A02"/>
    <w:rsid w:val="00F45884"/>
    <w:rsid w:val="00F553FE"/>
    <w:rsid w:val="00F63939"/>
    <w:rsid w:val="00F91AD0"/>
    <w:rsid w:val="00FB05E4"/>
    <w:rsid w:val="00FC4062"/>
    <w:rsid w:val="00FE274F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528562B"/>
  <w15:chartTrackingRefBased/>
  <w15:docId w15:val="{1B231AE1-8BEF-46FE-9FC9-62ED36D9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473"/>
    <w:pPr>
      <w:spacing w:after="0"/>
    </w:pPr>
    <w:rPr>
      <w:b/>
      <w:color w:val="0F0F3F" w:themeColor="text1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7F4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7057F4"/>
    <w:rPr>
      <w:rFonts w:asciiTheme="majorHAnsi" w:eastAsiaTheme="majorEastAsia" w:hAnsiTheme="majorHAnsi" w:cstheme="majorBidi"/>
      <w:b/>
      <w:bCs/>
      <w:color w:val="0F0F3F" w:themeColor="text1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Bullet">
    <w:name w:val="List Bullet"/>
    <w:basedOn w:val="Content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qFormat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link w:val="TitleCh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1F0AF0"/>
    <w:pPr>
      <w:pageBreakBefore/>
      <w:framePr w:wrap="around"/>
      <w:outlineLvl w:val="9"/>
    </w:pPr>
    <w:rPr>
      <w:caps/>
    </w:r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Heading3Char">
    <w:name w:val="Heading 3 Char"/>
    <w:basedOn w:val="DefaultParagraphFont"/>
    <w:link w:val="Heading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t">
    <w:name w:val="Content"/>
    <w:basedOn w:val="Normal"/>
    <w:link w:val="ContentChar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Emphasis">
    <w:name w:val="Emphasis"/>
    <w:basedOn w:val="DefaultParagraphFont"/>
    <w:uiPriority w:val="20"/>
    <w:unhideWhenUsed/>
    <w:qFormat/>
    <w:rsid w:val="007C7473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E46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3" Type="http://schemas.openxmlformats.org/officeDocument/2006/relationships/image" Target="media/image14.png"/><Relationship Id="rId7" Type="http://schemas.openxmlformats.org/officeDocument/2006/relationships/image" Target="media/image18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6" Type="http://schemas.openxmlformats.org/officeDocument/2006/relationships/image" Target="media/image17.svg"/><Relationship Id="rId5" Type="http://schemas.openxmlformats.org/officeDocument/2006/relationships/image" Target="media/image16.png"/><Relationship Id="rId4" Type="http://schemas.openxmlformats.org/officeDocument/2006/relationships/image" Target="media/image15.svg"/><Relationship Id="rId9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\AppData\Roaming\Microsoft\Templates\Business%20report%20(graphic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35CEEB7A7D4A54997061E888E52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7A7D3-C027-4C79-8FB7-68F54DE78E77}"/>
      </w:docPartPr>
      <w:docPartBody>
        <w:p w:rsidR="00000000" w:rsidRDefault="00385877">
          <w:pPr>
            <w:pStyle w:val="5E35CEEB7A7D4A54997061E888E52978"/>
          </w:pPr>
          <w:r>
            <w:t>Type chapter title (level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77"/>
    <w:rsid w:val="003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5CEEB7A7D4A54997061E888E52978">
    <w:name w:val="5E35CEEB7A7D4A54997061E888E52978"/>
  </w:style>
  <w:style w:type="paragraph" w:customStyle="1" w:styleId="F3A65216B18E4B138CA66338C358D97F">
    <w:name w:val="F3A65216B18E4B138CA66338C358D97F"/>
  </w:style>
  <w:style w:type="paragraph" w:customStyle="1" w:styleId="835BB18F24A64500ADE8A194EE9519E1">
    <w:name w:val="835BB18F24A64500ADE8A194EE9519E1"/>
  </w:style>
  <w:style w:type="paragraph" w:customStyle="1" w:styleId="3D11793F6A3D4FEAADAF5443B8360209">
    <w:name w:val="3D11793F6A3D4FEAADAF5443B8360209"/>
  </w:style>
  <w:style w:type="paragraph" w:customStyle="1" w:styleId="6A4FEDC970DD4C4C9036FA2E0B18ACE9">
    <w:name w:val="6A4FEDC970DD4C4C9036FA2E0B18ACE9"/>
  </w:style>
  <w:style w:type="paragraph" w:customStyle="1" w:styleId="3EC96C9D352A4CCA8E7227E8DAAACEA8">
    <w:name w:val="3EC96C9D352A4CCA8E7227E8DAAAC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0</TotalTime>
  <Pages>9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Santos</dc:creator>
  <cp:keywords/>
  <dc:description/>
  <cp:lastModifiedBy>Manuel Jos? Santos M?ndez</cp:lastModifiedBy>
  <cp:revision>2</cp:revision>
  <dcterms:created xsi:type="dcterms:W3CDTF">2018-11-26T21:33:00Z</dcterms:created>
  <dcterms:modified xsi:type="dcterms:W3CDTF">2018-11-26T22:26:00Z</dcterms:modified>
</cp:coreProperties>
</file>